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925742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inline distT="0" distB="0" distL="0" distR="0" wp14:anchorId="0614F714" wp14:editId="6D577E73">
                <wp:extent cx="3952875" cy="2952750"/>
                <wp:effectExtent l="0" t="0" r="0" b="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742" w:rsidRDefault="00925742" w:rsidP="00925742">
                            <w:pPr>
                              <w:pStyle w:val="Ttulo"/>
                              <w:jc w:val="center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Sistema de Gestão de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pt-BR" w:bidi="pt-BR"/>
                              </w:rPr>
                              <w:t>Escola de Idiomas</w:t>
                            </w:r>
                          </w:p>
                          <w:p w:rsidR="00925742" w:rsidRPr="00D86945" w:rsidRDefault="00925742" w:rsidP="00925742">
                            <w:pPr>
                              <w:pStyle w:val="Ttulo"/>
                              <w:jc w:val="center"/>
                            </w:pPr>
                            <w:r>
                              <w:t>Speak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14F714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11.25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" filled="f" stroked="f" strokeweight=".5pt">
                <v:textbox>
                  <w:txbxContent>
                    <w:p w:rsidR="00925742" w:rsidRDefault="00925742" w:rsidP="00925742">
                      <w:pPr>
                        <w:pStyle w:val="Ttulo"/>
                        <w:jc w:val="center"/>
                        <w:rPr>
                          <w:lang w:val="pt-BR" w:bidi="pt-BR"/>
                        </w:rPr>
                      </w:pPr>
                      <w:r>
                        <w:rPr>
                          <w:lang w:val="pt-BR" w:bidi="pt-BR"/>
                        </w:rPr>
                        <w:t>Sistema de Gestão de</w:t>
                      </w:r>
                      <w:r>
                        <w:rPr>
                          <w:lang w:val="pt-BR" w:bidi="pt-BR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lang w:val="pt-BR" w:bidi="pt-BR"/>
                        </w:rPr>
                        <w:t>Escola de Idiomas</w:t>
                      </w:r>
                    </w:p>
                    <w:p w:rsidR="00925742" w:rsidRPr="00D86945" w:rsidRDefault="00925742" w:rsidP="00925742">
                      <w:pPr>
                        <w:pStyle w:val="Ttulo"/>
                        <w:jc w:val="center"/>
                      </w:pPr>
                      <w:r>
                        <w:t>Speak Now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888C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A25E3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E50ADFFC12D4432CBD084C71842D0364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6C5CC9">
                  <w:rPr>
                    <w:rStyle w:val="SubttuloChar"/>
                    <w:b w:val="0"/>
                    <w:noProof/>
                    <w:lang w:val="pt-BR" w:bidi="pt-BR"/>
                  </w:rPr>
                  <w:t>10 de dezembro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D809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7E57A2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B8C3449AD8CB4DB1B26A969204B9181B"/>
                </w:placeholder>
                <w:showingPlcHdr/>
                <w15:appearance w15:val="hidden"/>
              </w:sdtPr>
              <w:sdtEndPr/>
              <w:sdtContent>
                <w:r w:rsidR="00D077E9" w:rsidRPr="004F0028">
                  <w:rPr>
                    <w:lang w:val="pt-BR" w:bidi="pt-BR"/>
                  </w:rPr>
                  <w:t>NOME DA EMPRESA</w:t>
                </w:r>
              </w:sdtContent>
            </w:sdt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9C0FF3C4518C42A990C4E821656AFFB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4F0028">
                  <w:rPr>
                    <w:lang w:val="pt-BR" w:bidi="pt-BR"/>
                  </w:rPr>
                  <w:t>Seu Nome</w:t>
                </w:r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EC1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D077E9" w:rsidP="00D077E9">
      <w:pPr>
        <w:pStyle w:val="Ttulo1"/>
        <w:rPr>
          <w:lang w:val="pt-BR"/>
        </w:rPr>
      </w:pPr>
      <w:r w:rsidRPr="004F0028">
        <w:rPr>
          <w:lang w:val="pt-BR" w:bidi="pt-BR"/>
        </w:rPr>
        <w:lastRenderedPageBreak/>
        <w:t>Título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3D7999517D5646C583E5C781ECC1FFBF"/>
              </w:placeholder>
              <w:showingPlcHdr/>
              <w15:appearance w15:val="hidden"/>
            </w:sdtPr>
            <w:sdtEndPr/>
            <w:sdtContent>
              <w:p w:rsidR="00D077E9" w:rsidRPr="004F0028" w:rsidRDefault="006E5716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2056388886"/>
              <w:placeholder>
                <w:docPart w:val="8DA9DE0733E449F5AD772E39839E3225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742009241"/>
              <w:placeholder>
                <w:docPart w:val="2FC761C291FA4C889766ED07C4261362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</w:tc>
      </w:tr>
      <w:tr w:rsidR="00DF027C" w:rsidRPr="004F0028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A2D43BB" wp14:editId="6AB0FA0E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:rsidTr="00DF027C">
        <w:trPr>
          <w:trHeight w:val="5931"/>
        </w:trPr>
        <w:tc>
          <w:tcPr>
            <w:tcW w:w="9999" w:type="dxa"/>
          </w:tcPr>
          <w:p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DD05C72D62B44FA8A8EA25EDCD4D63A3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962ABC968438427C8051249171041C72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7A2" w:rsidRDefault="007E57A2">
      <w:r>
        <w:separator/>
      </w:r>
    </w:p>
    <w:p w:rsidR="007E57A2" w:rsidRDefault="007E57A2"/>
  </w:endnote>
  <w:endnote w:type="continuationSeparator" w:id="0">
    <w:p w:rsidR="007E57A2" w:rsidRDefault="007E57A2">
      <w:r>
        <w:continuationSeparator/>
      </w:r>
    </w:p>
    <w:p w:rsidR="007E57A2" w:rsidRDefault="007E5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7A2" w:rsidRDefault="007E57A2">
      <w:r>
        <w:separator/>
      </w:r>
    </w:p>
    <w:p w:rsidR="007E57A2" w:rsidRDefault="007E57A2"/>
  </w:footnote>
  <w:footnote w:type="continuationSeparator" w:id="0">
    <w:p w:rsidR="007E57A2" w:rsidRDefault="007E57A2">
      <w:r>
        <w:continuationSeparator/>
      </w:r>
    </w:p>
    <w:p w:rsidR="007E57A2" w:rsidRDefault="007E57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C5CC9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E57A2"/>
    <w:rsid w:val="00862FE4"/>
    <w:rsid w:val="0086389A"/>
    <w:rsid w:val="0087605E"/>
    <w:rsid w:val="008B1FEE"/>
    <w:rsid w:val="00903C32"/>
    <w:rsid w:val="00916B16"/>
    <w:rsid w:val="009173B9"/>
    <w:rsid w:val="00925742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C7AE2E88-9385-44B6-AE9A-B9F880F6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%20WEB%20-%20MANHA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0ADFFC12D4432CBD084C71842D03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8BD97-5316-432B-AE68-8AF385AC070D}"/>
      </w:docPartPr>
      <w:docPartBody>
        <w:p w:rsidR="00000000" w:rsidRDefault="00ED6FCF">
          <w:pPr>
            <w:pStyle w:val="E50ADFFC12D4432CBD084C71842D0364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10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B8C3449AD8CB4DB1B26A969204B91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81336B-52D8-4ABE-9E61-A63589AD5A26}"/>
      </w:docPartPr>
      <w:docPartBody>
        <w:p w:rsidR="00000000" w:rsidRDefault="00ED6FCF">
          <w:pPr>
            <w:pStyle w:val="B8C3449AD8CB4DB1B26A969204B9181B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9C0FF3C4518C42A990C4E821656AF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055CF4-1B03-4F42-BF9E-8AB7C7E0BED4}"/>
      </w:docPartPr>
      <w:docPartBody>
        <w:p w:rsidR="00000000" w:rsidRDefault="00ED6FCF">
          <w:pPr>
            <w:pStyle w:val="9C0FF3C4518C42A990C4E821656AFFB7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3D7999517D5646C583E5C781ECC1FF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57CF4-7C87-4D07-BC53-4062B9B48A2C}"/>
      </w:docPartPr>
      <w:docPartBody>
        <w:p w:rsidR="00000000" w:rsidRDefault="00ED6FCF">
          <w:pPr>
            <w:pStyle w:val="3D7999517D5646C583E5C781ECC1FFBF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8DA9DE0733E449F5AD772E39839E32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0667A3-4F21-4A35-B174-6C556B4ABB69}"/>
      </w:docPartPr>
      <w:docPartBody>
        <w:p w:rsidR="00000000" w:rsidRDefault="00ED6FCF">
          <w:pPr>
            <w:pStyle w:val="8DA9DE0733E449F5AD772E39839E3225"/>
          </w:pPr>
          <w:r w:rsidRPr="004F0028">
            <w:rPr>
              <w:lang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2FC761C291FA4C889766ED07C42613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6F1D08-7838-44FA-ADEF-B3C733C54601}"/>
      </w:docPartPr>
      <w:docPartBody>
        <w:p w:rsidR="00000000" w:rsidRDefault="00ED6FCF">
          <w:pPr>
            <w:pStyle w:val="2FC761C291FA4C889766ED07C4261362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DD05C72D62B44FA8A8EA25EDCD4D63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C0927-0ECE-4CC5-AD59-E11FF6544706}"/>
      </w:docPartPr>
      <w:docPartBody>
        <w:p w:rsidR="00000000" w:rsidRDefault="00ED6FCF">
          <w:pPr>
            <w:pStyle w:val="DD05C72D62B44FA8A8EA25EDCD4D63A3"/>
          </w:pPr>
          <w:r w:rsidRPr="004F0028">
            <w:rPr>
              <w:lang w:bidi="pt-BR"/>
            </w:rPr>
            <w:t>Para começar imediatamente, toque em qualquer texto de espaço reservado (como este) e comece</w:t>
          </w:r>
          <w:r w:rsidRPr="004F0028">
            <w:rPr>
              <w:lang w:bidi="pt-BR"/>
            </w:rPr>
            <w:t xml:space="preserve"> a digitar para substituí-lo por um texto próprio.</w:t>
          </w:r>
        </w:p>
      </w:docPartBody>
    </w:docPart>
    <w:docPart>
      <w:docPartPr>
        <w:name w:val="962ABC968438427C8051249171041C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9D4C8-6C1F-499E-A2C1-F058754AB123}"/>
      </w:docPartPr>
      <w:docPartBody>
        <w:p w:rsidR="00000000" w:rsidRDefault="00ED6FCF">
          <w:pPr>
            <w:pStyle w:val="962ABC968438427C8051249171041C72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F"/>
    <w:rsid w:val="00E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E50ADFFC12D4432CBD084C71842D0364">
    <w:name w:val="E50ADFFC12D4432CBD084C71842D0364"/>
  </w:style>
  <w:style w:type="paragraph" w:customStyle="1" w:styleId="B8C3449AD8CB4DB1B26A969204B9181B">
    <w:name w:val="B8C3449AD8CB4DB1B26A969204B9181B"/>
  </w:style>
  <w:style w:type="paragraph" w:customStyle="1" w:styleId="9C0FF3C4518C42A990C4E821656AFFB7">
    <w:name w:val="9C0FF3C4518C42A990C4E821656AFFB7"/>
  </w:style>
  <w:style w:type="paragraph" w:customStyle="1" w:styleId="3D7999517D5646C583E5C781ECC1FFBF">
    <w:name w:val="3D7999517D5646C583E5C781ECC1FFBF"/>
  </w:style>
  <w:style w:type="paragraph" w:customStyle="1" w:styleId="8DA9DE0733E449F5AD772E39839E3225">
    <w:name w:val="8DA9DE0733E449F5AD772E39839E3225"/>
  </w:style>
  <w:style w:type="paragraph" w:customStyle="1" w:styleId="2FC761C291FA4C889766ED07C4261362">
    <w:name w:val="2FC761C291FA4C889766ED07C4261362"/>
  </w:style>
  <w:style w:type="paragraph" w:customStyle="1" w:styleId="DD05C72D62B44FA8A8EA25EDCD4D63A3">
    <w:name w:val="DD05C72D62B44FA8A8EA25EDCD4D63A3"/>
  </w:style>
  <w:style w:type="paragraph" w:customStyle="1" w:styleId="962ABC968438427C8051249171041C72">
    <w:name w:val="962ABC968438427C8051249171041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 WEB - MANHA</dc:creator>
  <cp:keywords/>
  <cp:lastModifiedBy>PROGR WEB - MANHA</cp:lastModifiedBy>
  <cp:revision>2</cp:revision>
  <cp:lastPrinted>2006-08-01T17:47:00Z</cp:lastPrinted>
  <dcterms:created xsi:type="dcterms:W3CDTF">2021-12-10T14:50:00Z</dcterms:created>
  <dcterms:modified xsi:type="dcterms:W3CDTF">2021-12-10T14:50:00Z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